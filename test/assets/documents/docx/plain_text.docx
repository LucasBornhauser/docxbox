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AE" w:rsidRDefault="002C49D7" w:rsidP="002C49D7">
      <w:pPr>
        <w:pStyle w:val="Titel"/>
        <w:rPr>
          <w:lang w:val="en-US"/>
        </w:rPr>
      </w:pPr>
      <w:r w:rsidRPr="002C49D7">
        <w:rPr>
          <w:lang w:val="en-US"/>
        </w:rPr>
        <w:t>THIS IS A TITLE IN A</w:t>
      </w:r>
      <w:r>
        <w:rPr>
          <w:lang w:val="en-US"/>
        </w:rPr>
        <w:t>LL CAPS</w:t>
      </w:r>
    </w:p>
    <w:p w:rsidR="002C49D7" w:rsidRDefault="002C49D7" w:rsidP="002C49D7">
      <w:pPr>
        <w:rPr>
          <w:lang w:val="en-US"/>
        </w:rPr>
      </w:pPr>
    </w:p>
    <w:p w:rsidR="002C49D7" w:rsidRDefault="002C49D7" w:rsidP="002C49D7">
      <w:pPr>
        <w:pStyle w:val="KeinLeerraum"/>
        <w:rPr>
          <w:lang w:val="en-US"/>
        </w:rPr>
      </w:pPr>
      <w:r>
        <w:rPr>
          <w:lang w:val="en-US"/>
        </w:rPr>
        <w:t>A paragraph without special style</w:t>
      </w:r>
    </w:p>
    <w:p w:rsidR="002C49D7" w:rsidRDefault="002C49D7" w:rsidP="002C49D7">
      <w:pPr>
        <w:pStyle w:val="KeinLeerraum"/>
        <w:rPr>
          <w:lang w:val="en-US"/>
        </w:rPr>
      </w:pPr>
    </w:p>
    <w:p w:rsidR="002C49D7" w:rsidRDefault="002C49D7" w:rsidP="002C49D7">
      <w:pPr>
        <w:pStyle w:val="KeinLeerraum"/>
        <w:rPr>
          <w:i/>
          <w:lang w:val="en-US"/>
        </w:rPr>
      </w:pPr>
      <w:r w:rsidRPr="002C49D7">
        <w:rPr>
          <w:i/>
          <w:lang w:val="en-US"/>
        </w:rPr>
        <w:t>Text in cursive</w:t>
      </w:r>
    </w:p>
    <w:p w:rsidR="002C49D7" w:rsidRDefault="002C49D7" w:rsidP="002C49D7">
      <w:pPr>
        <w:pStyle w:val="KeinLeerraum"/>
        <w:rPr>
          <w:i/>
          <w:lang w:val="en-US"/>
        </w:rPr>
      </w:pPr>
    </w:p>
    <w:p w:rsidR="002C49D7" w:rsidRDefault="002C49D7" w:rsidP="002C49D7">
      <w:pPr>
        <w:pStyle w:val="KeinLeerraum"/>
        <w:rPr>
          <w:b/>
          <w:lang w:val="en-US"/>
        </w:rPr>
      </w:pPr>
      <w:r>
        <w:rPr>
          <w:b/>
          <w:lang w:val="en-US"/>
        </w:rPr>
        <w:t>Bold text passages are great</w:t>
      </w:r>
    </w:p>
    <w:p w:rsidR="002C49D7" w:rsidRDefault="002C49D7" w:rsidP="002C49D7">
      <w:pPr>
        <w:pStyle w:val="KeinLeerraum"/>
        <w:rPr>
          <w:b/>
          <w:lang w:val="en-US"/>
        </w:rPr>
      </w:pPr>
    </w:p>
    <w:p w:rsidR="002C49D7" w:rsidRPr="002C49D7" w:rsidRDefault="002C49D7" w:rsidP="002C49D7">
      <w:pPr>
        <w:pStyle w:val="KeinLeerraum"/>
        <w:rPr>
          <w:b/>
          <w:lang w:val="en-US"/>
        </w:rPr>
      </w:pPr>
      <w:bookmarkStart w:id="0" w:name="_GoBack"/>
      <w:bookmarkEnd w:id="0"/>
    </w:p>
    <w:sectPr w:rsidR="002C49D7" w:rsidRPr="002C49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D7"/>
    <w:rsid w:val="002C49D7"/>
    <w:rsid w:val="009D3EAE"/>
    <w:rsid w:val="00AB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C3ADD"/>
  <w15:chartTrackingRefBased/>
  <w15:docId w15:val="{712FD8F6-FB8D-4129-A735-958CC2A3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4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2C49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69EFA31B</Template>
  <TotalTime>0</TotalTime>
  <Pages>1</Pages>
  <Words>15</Words>
  <Characters>97</Characters>
  <Application>Microsoft Office Word</Application>
  <DocSecurity>0</DocSecurity>
  <Lines>1</Lines>
  <Paragraphs>1</Paragraphs>
  <ScaleCrop>false</ScaleCrop>
  <Company>John Doe Inc.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1</cp:revision>
  <dcterms:created xsi:type="dcterms:W3CDTF">2020-06-29T09:38:00Z</dcterms:created>
  <dcterms:modified xsi:type="dcterms:W3CDTF">2020-06-29T13:17:52Z</dcterms:modified>
</cp:coreProperties>
</file>