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3367" w14:textId="4AB9711A" w:rsidR="00BA6B31" w:rsidRPr="00AB5D4D" w:rsidRDefault="005E1AB8" w:rsidP="6A6E9ECC">
      <w:pPr>
        <w:pStyle w:val="berschrift1"/>
        <w:rPr>
          <w:rFonts w:ascii="MetaPlusNormal" w:hAnsi="MetaPlusNormal"/>
          <w:sz w:val="28"/>
          <w:szCs w:val="28"/>
          <w:lang w:val="fr-CH"/>
        </w:rPr>
      </w:pPr>
      <w:proofErr w:type="spellStart"/>
      <w:r w:rsidRPr="00AB5D4D">
        <w:rPr>
          <w:rFonts w:ascii="MetaPlusNormal" w:hAnsi="MetaPlusNormal"/>
          <w:sz w:val="28"/>
          <w:szCs w:val="28"/>
          <w:lang w:val="fr-CH"/>
        </w:rPr>
        <w:t>B</w:t>
      </w:r>
      <w:r w:rsidR="6A6E9ECC" w:rsidRPr="00AB5D4D">
        <w:rPr>
          <w:rFonts w:ascii="MetaPlusNormal" w:hAnsi="MetaPlusNormal"/>
          <w:sz w:val="28"/>
          <w:szCs w:val="28"/>
          <w:lang w:val="fr-CH"/>
        </w:rPr>
        <w:t>consectetur-ametproident</w:t>
      </w:r>
      <w:proofErr w:type="spellEnd"/>
      <w:r w:rsidR="6A6E9ECC" w:rsidRPr="00AB5D4D">
        <w:rPr>
          <w:rFonts w:ascii="MetaPlusNormal" w:hAnsi="MetaPlusNormal"/>
          <w:sz w:val="28"/>
          <w:szCs w:val="28"/>
          <w:lang w:val="fr-CH"/>
        </w:rPr>
        <w:t xml:space="preserve"> ut</w:t>
      </w:r>
    </w:p>
    <w:p w14:paraId="6F52D6D9" w14:textId="088A98C9" w:rsidR="00D84538" w:rsidRPr="00AB5D4D" w:rsidRDefault="00EF3DB1" w:rsidP="00BA6B31">
      <w:pPr>
        <w:pStyle w:val="berschrift1"/>
        <w:rPr>
          <w:rFonts w:ascii="MetaPlusNormal" w:hAnsi="MetaPlusNormal"/>
          <w:sz w:val="24"/>
          <w:szCs w:val="24"/>
          <w:lang w:val="fr-CH"/>
        </w:rPr>
      </w:pPr>
      <w:r>
        <w:rPr>
          <w:rFonts w:ascii="MetaPlusNormal" w:hAnsi="MetaPlusNormal"/>
          <w:sz w:val="24"/>
          <w:szCs w:val="24"/>
        </w:rPr>
        <w:fldChar w:fldCharType="begin"/>
      </w:r>
      <w:r w:rsidRPr="00AB5D4D">
        <w:rPr>
          <w:rFonts w:ascii="MetaPlusNormal" w:hAnsi="MetaPlusNormal"/>
          <w:sz w:val="24"/>
          <w:szCs w:val="24"/>
          <w:lang w:val="fr-CH"/>
        </w:rPr>
        <w:instrText xml:space="preserve"> MERGEFIELD  Mergefield_One  \* MERGEFORMAT </w:instrText>
      </w:r>
      <w:r>
        <w:rPr>
          <w:rFonts w:ascii="MetaPlusNormal" w:hAnsi="MetaPlusNormal"/>
          <w:sz w:val="24"/>
          <w:szCs w:val="24"/>
        </w:rPr>
        <w:fldChar w:fldCharType="separate"/>
      </w:r>
      <w:r w:rsidRPr="00AB5D4D">
        <w:rPr>
          <w:rFonts w:ascii="MetaPlusNormal" w:hAnsi="MetaPlusNormal"/>
          <w:noProof/>
          <w:sz w:val="24"/>
          <w:szCs w:val="24"/>
          <w:lang w:val="fr-CH"/>
        </w:rPr>
        <w:t>et</w:t>
      </w:r>
      <w:r>
        <w:rPr>
          <w:rFonts w:ascii="MetaPlusNormal" w:hAnsi="MetaPlusNormal"/>
          <w:sz w:val="24"/>
          <w:szCs w:val="24"/>
        </w:rPr>
        <w:fldChar w:fldCharType="end"/>
      </w:r>
      <w:r w:rsidR="002F107B">
        <w:rPr>
          <w:rFonts w:ascii="MetaPlusNormal" w:hAnsi="MetaPlusNormal"/>
          <w:sz w:val="24"/>
          <w:szCs w:val="24"/>
        </w:rPr>
        <w:fldChar w:fldCharType="begin"/>
      </w:r>
      <w:r w:rsidR="002F107B" w:rsidRPr="00AB5D4D">
        <w:rPr>
          <w:rFonts w:ascii="MetaPlusNormal" w:hAnsi="MetaPlusNormal"/>
          <w:sz w:val="24"/>
          <w:szCs w:val="24"/>
          <w:lang w:val="fr-CH"/>
        </w:rPr>
        <w:instrText xml:space="preserve"> MERGEFIELD  Mergefield_Two  \* MERGEFORMAT </w:instrText>
      </w:r>
      <w:r w:rsidR="002F107B">
        <w:rPr>
          <w:rFonts w:ascii="MetaPlusNormal" w:hAnsi="MetaPlusNormal"/>
          <w:sz w:val="24"/>
          <w:szCs w:val="24"/>
        </w:rPr>
        <w:fldChar w:fldCharType="separate"/>
      </w:r>
      <w:r w:rsidR="002F107B" w:rsidRPr="00AB5D4D">
        <w:rPr>
          <w:rFonts w:ascii="MetaPlusNormal" w:hAnsi="MetaPlusNormal"/>
          <w:noProof/>
          <w:sz w:val="24"/>
          <w:szCs w:val="24"/>
          <w:lang w:val="fr-CH"/>
        </w:rPr>
        <w:t>exercitation</w:t>
      </w:r>
      <w:r w:rsidR="002F107B">
        <w:rPr>
          <w:rFonts w:ascii="MetaPlusNormal" w:hAnsi="MetaPlusNormal"/>
          <w:sz w:val="24"/>
          <w:szCs w:val="24"/>
        </w:rPr>
        <w:fldChar w:fldCharType="end"/>
      </w:r>
    </w:p>
    <w:p w14:paraId="58093A44" w14:textId="77777777" w:rsidR="00BA6B31" w:rsidRPr="00AB5D4D" w:rsidRDefault="6A6E9ECC" w:rsidP="6A6E9ECC">
      <w:pPr>
        <w:pStyle w:val="berschrift1"/>
        <w:rPr>
          <w:rFonts w:ascii="MetaPlusNormal" w:hAnsi="MetaPlusNormal"/>
          <w:sz w:val="24"/>
          <w:szCs w:val="24"/>
          <w:lang w:val="fr-CH"/>
        </w:rPr>
      </w:pPr>
      <w:r w:rsidRPr="00AB5D4D">
        <w:rPr>
          <w:rFonts w:ascii="MetaPlusNormal" w:hAnsi="MetaPlusNormal"/>
          <w:sz w:val="24"/>
          <w:szCs w:val="24"/>
          <w:lang w:val="fr-CH"/>
        </w:rPr>
        <w:t>Ut In CONSECTETUR</w:t>
      </w:r>
    </w:p>
    <w:p w14:paraId="750D3138" w14:textId="77777777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Tempor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Aute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velit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qui </w:t>
      </w:r>
      <w:proofErr w:type="spellStart"/>
      <w:r w:rsidRPr="00AB5D4D">
        <w:rPr>
          <w:rFonts w:ascii="MetaPlusNormal" w:hAnsi="MetaPlusNormal"/>
          <w:lang w:val="fr-CH"/>
        </w:rPr>
        <w:t>Labore</w:t>
      </w:r>
      <w:proofErr w:type="spellEnd"/>
      <w:r w:rsidRPr="00AB5D4D">
        <w:rPr>
          <w:rFonts w:ascii="MetaPlusNormal" w:hAnsi="MetaPlusNormal"/>
          <w:lang w:val="fr-CH"/>
        </w:rPr>
        <w:t xml:space="preserve"> commodo </w:t>
      </w:r>
      <w:proofErr w:type="spellStart"/>
      <w:r w:rsidRPr="00AB5D4D">
        <w:rPr>
          <w:rFonts w:ascii="MetaPlusNormal" w:hAnsi="MetaPlusNormal"/>
          <w:lang w:val="fr-CH"/>
        </w:rPr>
        <w:t>deserunt</w:t>
      </w:r>
      <w:proofErr w:type="spellEnd"/>
      <w:r w:rsidRPr="00AB5D4D">
        <w:rPr>
          <w:rFonts w:ascii="MetaPlusNormal" w:hAnsi="MetaPlusNormal"/>
          <w:lang w:val="fr-CH"/>
        </w:rPr>
        <w:t xml:space="preserve"> Culpa eu commodo Non,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est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>.</w:t>
      </w:r>
    </w:p>
    <w:p w14:paraId="16262E7A" w14:textId="45BE264C" w:rsidR="00BA6B31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DUIS mollit </w:t>
      </w:r>
      <w:proofErr w:type="spellStart"/>
      <w:proofErr w:type="gram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>:</w:t>
      </w:r>
      <w:proofErr w:type="gramEnd"/>
      <w:r w:rsidRPr="00AB5D4D">
        <w:rPr>
          <w:rFonts w:ascii="MetaPlusNormal" w:hAnsi="MetaPlusNormal"/>
          <w:lang w:val="fr-CH"/>
        </w:rPr>
        <w:t xml:space="preserve"> id</w:t>
      </w:r>
    </w:p>
    <w:p w14:paraId="51D1BEFC" w14:textId="07FB477B" w:rsidR="00BA6B31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ALIQUA </w:t>
      </w:r>
      <w:proofErr w:type="spellStart"/>
      <w:r w:rsidRPr="00AB5D4D">
        <w:rPr>
          <w:rFonts w:ascii="MetaPlusNormal" w:hAnsi="MetaPlusNormal"/>
          <w:lang w:val="fr-CH"/>
        </w:rPr>
        <w:t>cillum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proofErr w:type="gramStart"/>
      <w:r w:rsidRPr="00AB5D4D">
        <w:rPr>
          <w:rFonts w:ascii="MetaPlusNormal" w:hAnsi="MetaPlusNormal"/>
          <w:lang w:val="fr-CH"/>
        </w:rPr>
        <w:t>Sit</w:t>
      </w:r>
      <w:proofErr w:type="spellEnd"/>
      <w:r w:rsidRPr="00AB5D4D">
        <w:rPr>
          <w:rFonts w:ascii="MetaPlusNormal" w:hAnsi="MetaPlusNormal"/>
          <w:lang w:val="fr-CH"/>
        </w:rPr>
        <w:t>:</w:t>
      </w:r>
      <w:proofErr w:type="gramEnd"/>
      <w:r w:rsidRPr="00AB5D4D">
        <w:rPr>
          <w:rFonts w:ascii="MetaPlusNormal" w:hAnsi="MetaPlusNormal"/>
          <w:lang w:val="fr-CH"/>
        </w:rPr>
        <w:t xml:space="preserve"> ex</w:t>
      </w:r>
    </w:p>
    <w:p w14:paraId="76989A04" w14:textId="1B1B9C63" w:rsidR="00BA6B31" w:rsidRDefault="6A6E9ECC" w:rsidP="6A6E9ECC">
      <w:pPr>
        <w:rPr>
          <w:rFonts w:ascii="MetaPlusNormal" w:hAnsi="MetaPlusNormal"/>
          <w:lang w:val="de-CH"/>
        </w:rPr>
      </w:pPr>
      <w:proofErr w:type="spellStart"/>
      <w:r w:rsidRPr="6A6E9ECC">
        <w:rPr>
          <w:rFonts w:ascii="MetaPlusNormal" w:hAnsi="MetaPlusNormal"/>
          <w:lang w:val="de-CH"/>
        </w:rPr>
        <w:t>Nulla</w:t>
      </w:r>
      <w:proofErr w:type="spellEnd"/>
      <w:r w:rsidRPr="6A6E9ECC">
        <w:rPr>
          <w:rFonts w:ascii="MetaPlusNormal" w:hAnsi="MetaPlusNormal"/>
          <w:lang w:val="de-CH"/>
        </w:rPr>
        <w:t xml:space="preserve"> culpa </w:t>
      </w:r>
      <w:proofErr w:type="spellStart"/>
      <w:r w:rsidRPr="6A6E9ECC">
        <w:rPr>
          <w:rFonts w:ascii="MetaPlusNormal" w:hAnsi="MetaPlusNormal"/>
          <w:lang w:val="de-CH"/>
        </w:rPr>
        <w:t>Pariatur</w:t>
      </w:r>
      <w:proofErr w:type="spellEnd"/>
      <w:r w:rsidRPr="6A6E9ECC">
        <w:rPr>
          <w:rFonts w:ascii="MetaPlusNormal" w:hAnsi="MetaPlusNormal"/>
          <w:lang w:val="de-CH"/>
        </w:rPr>
        <w:t xml:space="preserve"> </w:t>
      </w:r>
      <w:proofErr w:type="spellStart"/>
      <w:r w:rsidRPr="6A6E9ECC">
        <w:rPr>
          <w:rFonts w:ascii="MetaPlusNormal" w:hAnsi="MetaPlusNormal"/>
          <w:lang w:val="de-CH"/>
        </w:rPr>
        <w:t>id</w:t>
      </w:r>
      <w:proofErr w:type="spellEnd"/>
      <w:r w:rsidRPr="6A6E9ECC">
        <w:rPr>
          <w:rFonts w:ascii="MetaPlusNormal" w:hAnsi="MetaPlusNormal"/>
          <w:lang w:val="de-CH"/>
        </w:rPr>
        <w:t xml:space="preserve"> Ullamco Ad:</w:t>
      </w:r>
      <w:r w:rsidR="00BA6B31">
        <w:br/>
      </w:r>
    </w:p>
    <w:tbl>
      <w:tblPr>
        <w:tblW w:w="9667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7512"/>
      </w:tblGrid>
      <w:tr w:rsidR="00BA6B31" w:rsidRPr="00835D93" w14:paraId="19267B10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57598ECD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Eu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21C83859" w14:textId="67118CEA" w:rsidR="00BA6B31" w:rsidRPr="00D84538" w:rsidRDefault="002E04AA" w:rsidP="00F479F3">
            <w:pPr>
              <w:spacing w:after="60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Mergefield_Three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ex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  <w:tr w:rsidR="00BA6B31" w:rsidRPr="00835D93" w14:paraId="7969711F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744BC849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In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1A4F908F" w14:textId="4E539EE7" w:rsidR="00BA6B31" w:rsidRPr="00D84538" w:rsidRDefault="002E04AA" w:rsidP="00F479F3">
            <w:pPr>
              <w:tabs>
                <w:tab w:val="left" w:pos="1418"/>
                <w:tab w:val="left" w:pos="3402"/>
              </w:tabs>
              <w:spacing w:after="60"/>
              <w:ind w:left="1418" w:right="-142" w:hanging="1418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Mergefield_Four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magna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  <w:tr w:rsidR="00BA6B31" w:rsidRPr="00835D93" w14:paraId="218519A9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5D25B4C9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Magna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0A956D0C" w14:textId="4353B94D" w:rsidR="00BA6B31" w:rsidRPr="00D84538" w:rsidRDefault="006D2889" w:rsidP="00F479F3">
            <w:pPr>
              <w:spacing w:after="60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Mergefield_Five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consectetur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</w:tbl>
    <w:p w14:paraId="0A3639FF" w14:textId="77777777" w:rsidR="00BA6B31" w:rsidRPr="00835D93" w:rsidRDefault="00BA6B31" w:rsidP="00BA6B31">
      <w:pPr>
        <w:rPr>
          <w:rFonts w:ascii="MetaPlusNormal" w:hAnsi="MetaPlusNormal"/>
          <w:lang w:val="de-CH"/>
        </w:rPr>
      </w:pPr>
    </w:p>
    <w:p w14:paraId="5D5B97B1" w14:textId="77777777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Aliquip</w:t>
      </w:r>
      <w:proofErr w:type="spellEnd"/>
      <w:r w:rsidRPr="00AB5D4D">
        <w:rPr>
          <w:rFonts w:ascii="MetaPlusNormal" w:hAnsi="MetaPlusNormal"/>
          <w:lang w:val="fr-CH"/>
        </w:rPr>
        <w:t xml:space="preserve"> eu ut </w:t>
      </w:r>
      <w:proofErr w:type="spellStart"/>
      <w:r w:rsidRPr="00AB5D4D">
        <w:rPr>
          <w:rFonts w:ascii="MetaPlusNormal" w:hAnsi="MetaPlusNormal"/>
          <w:lang w:val="fr-CH"/>
        </w:rPr>
        <w:t>aliquip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Eu </w:t>
      </w:r>
      <w:proofErr w:type="spellStart"/>
      <w:r w:rsidRPr="00AB5D4D">
        <w:rPr>
          <w:rFonts w:ascii="MetaPlusNormal" w:hAnsi="MetaPlusNormal"/>
          <w:lang w:val="fr-CH"/>
        </w:rPr>
        <w:t>Ullamco</w:t>
      </w:r>
      <w:proofErr w:type="spellEnd"/>
      <w:r w:rsidRPr="00AB5D4D">
        <w:rPr>
          <w:rFonts w:ascii="MetaPlusNormal" w:hAnsi="MetaPlusNormal"/>
          <w:lang w:val="fr-CH"/>
        </w:rPr>
        <w:t xml:space="preserve"> NON </w:t>
      </w:r>
      <w:proofErr w:type="spellStart"/>
      <w:r w:rsidRPr="00AB5D4D">
        <w:rPr>
          <w:rFonts w:ascii="MetaPlusNormal" w:hAnsi="MetaPlusNormal"/>
          <w:lang w:val="fr-CH"/>
        </w:rPr>
        <w:t>cupidatat</w:t>
      </w:r>
      <w:proofErr w:type="spellEnd"/>
      <w:r w:rsidRPr="00AB5D4D">
        <w:rPr>
          <w:rFonts w:ascii="MetaPlusNormal" w:hAnsi="MetaPlusNormal"/>
          <w:lang w:val="fr-CH"/>
        </w:rPr>
        <w:t xml:space="preserve"> Qui. Ex </w:t>
      </w:r>
      <w:proofErr w:type="spellStart"/>
      <w:r w:rsidRPr="00AB5D4D">
        <w:rPr>
          <w:rFonts w:ascii="MetaPlusNormal" w:hAnsi="MetaPlusNormal"/>
          <w:lang w:val="fr-CH"/>
        </w:rPr>
        <w:t>pariatur</w:t>
      </w:r>
      <w:proofErr w:type="spellEnd"/>
      <w:r w:rsidRPr="00AB5D4D">
        <w:rPr>
          <w:rFonts w:ascii="MetaPlusNormal" w:hAnsi="MetaPlusNormal"/>
          <w:lang w:val="fr-CH"/>
        </w:rPr>
        <w:t xml:space="preserve"> In, ut </w:t>
      </w:r>
      <w:proofErr w:type="spellStart"/>
      <w:r w:rsidRPr="00AB5D4D">
        <w:rPr>
          <w:rFonts w:ascii="MetaPlusNormal" w:hAnsi="MetaPlusNormal"/>
          <w:lang w:val="fr-CH"/>
        </w:rPr>
        <w:t>Dolor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irure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commodo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magna commodo Lorem CILLUM et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>.</w:t>
      </w:r>
    </w:p>
    <w:p w14:paraId="1DD75A03" w14:textId="57AAD278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Ex </w:t>
      </w:r>
      <w:proofErr w:type="spell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 xml:space="preserve"> Ex in Ad incididunt Amet Culpa IN culpa ut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dolore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Enim</w:t>
      </w:r>
      <w:proofErr w:type="spellEnd"/>
      <w:r w:rsidRPr="00AB5D4D">
        <w:rPr>
          <w:rFonts w:ascii="MetaPlusNormal" w:hAnsi="MetaPlusNormal"/>
          <w:lang w:val="fr-CH"/>
        </w:rPr>
        <w:t xml:space="preserve"> culpa (</w:t>
      </w:r>
      <w:proofErr w:type="spellStart"/>
      <w:r w:rsidRPr="00AB5D4D">
        <w:rPr>
          <w:rFonts w:ascii="MetaPlusNormal" w:hAnsi="MetaPlusNormal"/>
          <w:lang w:val="fr-CH"/>
        </w:rPr>
        <w:t>dolor</w:t>
      </w:r>
      <w:proofErr w:type="spellEnd"/>
      <w:r w:rsidRPr="00AB5D4D">
        <w:rPr>
          <w:rStyle w:val="Hyperlink"/>
          <w:rFonts w:ascii="MetaPlusNormal" w:hAnsi="MetaPlusNormal"/>
          <w:lang w:val="fr-CH"/>
        </w:rPr>
        <w:t xml:space="preserve"> inc</w:t>
      </w:r>
      <w:bookmarkStart w:id="0" w:name="_GoBack"/>
      <w:bookmarkEnd w:id="0"/>
      <w:r w:rsidRPr="00AB5D4D">
        <w:rPr>
          <w:rStyle w:val="Hyperlink"/>
          <w:rFonts w:ascii="MetaPlusNormal" w:hAnsi="MetaPlusNormal"/>
          <w:lang w:val="fr-CH"/>
        </w:rPr>
        <w:t>ididunt)</w:t>
      </w:r>
      <w:r w:rsidRPr="00AB5D4D">
        <w:rPr>
          <w:rFonts w:ascii="MetaPlusNormal" w:hAnsi="MetaPlusNormal"/>
          <w:lang w:val="fr-CH"/>
        </w:rPr>
        <w:t>.</w:t>
      </w:r>
    </w:p>
    <w:p w14:paraId="69A4F077" w14:textId="77777777" w:rsidR="00301655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Ut </w:t>
      </w:r>
      <w:proofErr w:type="spellStart"/>
      <w:r w:rsidRPr="00AB5D4D">
        <w:rPr>
          <w:rFonts w:ascii="MetaPlusNormal" w:hAnsi="MetaPlusNormal"/>
          <w:lang w:val="fr-CH"/>
        </w:rPr>
        <w:t>Reprehenderit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Sit</w:t>
      </w:r>
      <w:proofErr w:type="spellEnd"/>
      <w:r w:rsidRPr="00AB5D4D">
        <w:rPr>
          <w:rFonts w:ascii="MetaPlusNormal" w:hAnsi="MetaPlusNormal"/>
          <w:lang w:val="fr-CH"/>
        </w:rPr>
        <w:t xml:space="preserve"> Et </w:t>
      </w: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Velit</w:t>
      </w:r>
      <w:proofErr w:type="spellEnd"/>
      <w:r w:rsidRPr="00AB5D4D">
        <w:rPr>
          <w:rFonts w:ascii="MetaPlusNormal" w:hAnsi="MetaPlusNormal"/>
          <w:lang w:val="fr-CH"/>
        </w:rPr>
        <w:t xml:space="preserve"> IN qui. Esse (</w:t>
      </w: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sed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eiusmod</w:t>
      </w:r>
      <w:proofErr w:type="spellEnd"/>
      <w:r w:rsidRPr="00AB5D4D">
        <w:rPr>
          <w:rFonts w:ascii="MetaPlusNormal" w:hAnsi="MetaPlusNormal"/>
          <w:lang w:val="fr-CH"/>
        </w:rPr>
        <w:t xml:space="preserve"> (duis eu) </w:t>
      </w:r>
    </w:p>
    <w:sectPr w:rsidR="00301655" w:rsidRPr="00AB5D4D" w:rsidSect="00BA6B31">
      <w:headerReference w:type="default" r:id="rId6"/>
      <w:footerReference w:type="default" r:id="rId7"/>
      <w:pgSz w:w="11906" w:h="16838"/>
      <w:pgMar w:top="1417" w:right="1417" w:bottom="1134" w:left="1417" w:header="708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0FE80" w14:textId="77777777" w:rsidR="002E04AA" w:rsidRDefault="002E04AA" w:rsidP="00BA6B31">
      <w:pPr>
        <w:spacing w:after="0"/>
      </w:pPr>
      <w:r>
        <w:separator/>
      </w:r>
    </w:p>
  </w:endnote>
  <w:endnote w:type="continuationSeparator" w:id="0">
    <w:p w14:paraId="726F23C5" w14:textId="77777777" w:rsidR="002E04AA" w:rsidRDefault="002E04AA" w:rsidP="00BA6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PlusNormal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taPlusBol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26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26"/>
    </w:tblGrid>
    <w:tr w:rsidR="002E04AA" w14:paraId="6971211F" w14:textId="77777777" w:rsidTr="00C22E33">
      <w:trPr>
        <w:cantSplit/>
      </w:trPr>
      <w:tc>
        <w:tcPr>
          <w:tcW w:w="9426" w:type="dxa"/>
        </w:tcPr>
        <w:p w14:paraId="21FC5C64" w14:textId="056585F8" w:rsidR="002E04AA" w:rsidRDefault="002E04AA" w:rsidP="002F107B">
          <w:pPr>
            <w:pStyle w:val="Fuzeile"/>
            <w:spacing w:before="20" w:after="20"/>
            <w:rPr>
              <w:rFonts w:ascii="Arial" w:hAnsi="Arial" w:cs="Arial"/>
              <w:sz w:val="14"/>
              <w:lang w:val="de-CH"/>
            </w:rPr>
          </w:pPr>
          <w:r>
            <w:rPr>
              <w:rFonts w:ascii="Arial" w:hAnsi="Arial" w:cs="Arial"/>
              <w:sz w:val="14"/>
            </w:rPr>
            <w:fldChar w:fldCharType="begin"/>
          </w:r>
          <w:r>
            <w:rPr>
              <w:rFonts w:ascii="Arial" w:hAnsi="Arial" w:cs="Arial"/>
              <w:sz w:val="14"/>
            </w:rPr>
            <w:instrText xml:space="preserve"> DATE  \@ "dd.MM.yyyy"  \* MERGEFORMAT </w:instrText>
          </w:r>
          <w:r>
            <w:rPr>
              <w:rFonts w:ascii="Arial" w:hAnsi="Arial" w:cs="Arial"/>
              <w:sz w:val="14"/>
            </w:rPr>
            <w:fldChar w:fldCharType="separate"/>
          </w:r>
          <w:r w:rsidR="00AB5D4D">
            <w:rPr>
              <w:rFonts w:ascii="Arial" w:hAnsi="Arial" w:cs="Arial"/>
              <w:noProof/>
              <w:sz w:val="14"/>
            </w:rPr>
            <w:t>11.06.2020</w:t>
          </w:r>
          <w:r>
            <w:rPr>
              <w:rFonts w:ascii="Arial" w:hAnsi="Arial" w:cs="Arial"/>
              <w:sz w:val="14"/>
            </w:rPr>
            <w:fldChar w:fldCharType="end"/>
          </w:r>
        </w:p>
      </w:tc>
    </w:tr>
  </w:tbl>
  <w:p w14:paraId="34109654" w14:textId="52B9F33C" w:rsidR="002E04AA" w:rsidRPr="00C82AD1" w:rsidRDefault="006B03F1" w:rsidP="00A16997">
    <w:pPr>
      <w:pStyle w:val="Fuzeile"/>
      <w:tabs>
        <w:tab w:val="clear" w:pos="4536"/>
        <w:tab w:val="clear" w:pos="9072"/>
        <w:tab w:val="right" w:pos="8364"/>
        <w:tab w:val="right" w:pos="9120"/>
      </w:tabs>
      <w:spacing w:before="40"/>
      <w:rPr>
        <w:rFonts w:ascii="MetaPlusNormal" w:hAnsi="MetaPlusNormal"/>
        <w:b/>
        <w:color w:val="000080"/>
        <w:sz w:val="16"/>
        <w:szCs w:val="16"/>
        <w:lang w:val="de-CH"/>
      </w:rPr>
    </w:pP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begin"/>
    </w:r>
    <w:r>
      <w:rPr>
        <w:rFonts w:ascii="MetaPlusNormal" w:hAnsi="MetaPlusNormal"/>
        <w:b/>
        <w:color w:val="000080"/>
        <w:sz w:val="16"/>
        <w:szCs w:val="16"/>
        <w:lang w:val="de-CH"/>
      </w:rPr>
      <w:instrText xml:space="preserve"> MERGEFIELD  Mergefield_Footer  \* MERGEFORMAT </w:instrText>
    </w: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separate"/>
    </w:r>
    <w:r>
      <w:rPr>
        <w:rFonts w:ascii="MetaPlusNormal" w:hAnsi="MetaPlusNormal"/>
        <w:b/>
        <w:noProof/>
        <w:color w:val="000080"/>
        <w:sz w:val="16"/>
        <w:szCs w:val="16"/>
        <w:lang w:val="de-CH"/>
      </w:rPr>
      <w:t>«Mergefield_Footer»</w:t>
    </w: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end"/>
    </w:r>
  </w:p>
  <w:p w14:paraId="7B63D5DA" w14:textId="77777777" w:rsidR="002E04AA" w:rsidRPr="00710AF7" w:rsidRDefault="002E04AA" w:rsidP="00C22E33">
    <w:pPr>
      <w:pStyle w:val="Fuzeile"/>
      <w:tabs>
        <w:tab w:val="clear" w:pos="4536"/>
        <w:tab w:val="clear" w:pos="9072"/>
        <w:tab w:val="right" w:pos="8931"/>
      </w:tabs>
      <w:spacing w:before="40"/>
      <w:rPr>
        <w:rFonts w:ascii="MetaPlusNormal" w:hAnsi="MetaPlusNormal"/>
        <w:color w:val="006BB3"/>
        <w:sz w:val="16"/>
        <w:szCs w:val="16"/>
        <w:lang w:val="de-CH"/>
      </w:rPr>
    </w:pPr>
    <w:r w:rsidRPr="00104090">
      <w:rPr>
        <w:rFonts w:ascii="MetaPlusBold" w:hAnsi="MetaPlusBold"/>
        <w:b/>
        <w:color w:val="006BBE"/>
        <w:szCs w:val="22"/>
        <w:lang w:val="de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9C8E6" w14:textId="77777777" w:rsidR="002E04AA" w:rsidRDefault="002E04AA" w:rsidP="00BA6B31">
      <w:pPr>
        <w:spacing w:after="0"/>
      </w:pPr>
      <w:r>
        <w:separator/>
      </w:r>
    </w:p>
  </w:footnote>
  <w:footnote w:type="continuationSeparator" w:id="0">
    <w:p w14:paraId="0C7BD62C" w14:textId="77777777" w:rsidR="002E04AA" w:rsidRDefault="002E04AA" w:rsidP="00BA6B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212" w:type="dxa"/>
      <w:tblInd w:w="-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82"/>
      <w:gridCol w:w="8830"/>
    </w:tblGrid>
    <w:tr w:rsidR="002E04AA" w:rsidRPr="00AC1E22" w14:paraId="3BB4B247" w14:textId="77777777" w:rsidTr="6A6E9ECC">
      <w:trPr>
        <w:trHeight w:hRule="exact" w:val="1021"/>
      </w:trPr>
      <w:tc>
        <w:tcPr>
          <w:tcW w:w="1382" w:type="dxa"/>
          <w:shd w:val="clear" w:color="auto" w:fill="auto"/>
          <w:tcMar>
            <w:left w:w="45" w:type="dxa"/>
          </w:tcMar>
        </w:tcPr>
        <w:p w14:paraId="2B66065C" w14:textId="77777777" w:rsidR="002E04AA" w:rsidRDefault="002E04AA" w:rsidP="002F107B">
          <w:pPr>
            <w:pStyle w:val="KZNStammdatenTextArial"/>
            <w:spacing w:line="240" w:lineRule="auto"/>
            <w:rPr>
              <w:lang w:val="de-DE"/>
            </w:rPr>
          </w:pPr>
          <w:r>
            <w:rPr>
              <w:noProof/>
              <w:lang w:eastAsia="de-CH" w:bidi="ar-SA"/>
            </w:rPr>
            <w:drawing>
              <wp:inline distT="0" distB="0" distL="0" distR="0" wp14:anchorId="1E2832E0" wp14:editId="07347021">
                <wp:extent cx="212400" cy="212400"/>
                <wp:effectExtent l="0" t="0" r="0" b="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0" cy="212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40EB40B" w14:textId="77777777" w:rsidR="002E04AA" w:rsidRPr="00875807" w:rsidRDefault="002E04AA" w:rsidP="002F107B">
          <w:pPr>
            <w:rPr>
              <w:lang w:bidi="de-DE"/>
            </w:rPr>
          </w:pPr>
        </w:p>
      </w:tc>
      <w:tc>
        <w:tcPr>
          <w:tcW w:w="8830" w:type="dxa"/>
          <w:shd w:val="clear" w:color="auto" w:fill="auto"/>
        </w:tcPr>
        <w:p w14:paraId="431DBB73" w14:textId="77777777" w:rsidR="002E04AA" w:rsidRPr="00452284" w:rsidRDefault="002E04AA" w:rsidP="6A6E9ECC">
          <w:pPr>
            <w:pStyle w:val="KZNStammdatenTextArial"/>
            <w:rPr>
              <w:lang w:val="de-DE"/>
            </w:rPr>
          </w:pPr>
          <w:r w:rsidRPr="6A6E9ECC">
            <w:rPr>
              <w:lang w:val="de-DE"/>
            </w:rPr>
            <w:t>Lorem Lorem</w:t>
          </w:r>
        </w:p>
        <w:p w14:paraId="445994F7" w14:textId="3D86A618" w:rsidR="002E04AA" w:rsidRPr="00A339A9" w:rsidRDefault="006003A5" w:rsidP="002F107B">
          <w:pPr>
            <w:pStyle w:val="KZNStammdatenTextArial"/>
            <w:rPr>
              <w:rFonts w:ascii="Arial Black" w:hAnsi="Arial Black"/>
              <w:b/>
              <w:lang w:val="de-DE"/>
            </w:rPr>
          </w:pPr>
          <w:r>
            <w:rPr>
              <w:rFonts w:ascii="Arial Black" w:hAnsi="Arial Black"/>
              <w:b/>
              <w:lang w:val="de-DE"/>
            </w:rPr>
            <w:fldChar w:fldCharType="begin"/>
          </w:r>
          <w:r>
            <w:rPr>
              <w:rFonts w:ascii="Arial Black" w:hAnsi="Arial Black"/>
              <w:b/>
              <w:lang w:val="de-DE"/>
            </w:rPr>
            <w:instrText xml:space="preserve"> MERGEFIELD  Mergefield_Header  \* MERGEFORMAT </w:instrText>
          </w:r>
          <w:r>
            <w:rPr>
              <w:rFonts w:ascii="Arial Black" w:hAnsi="Arial Black"/>
              <w:b/>
              <w:lang w:val="de-DE"/>
            </w:rPr>
            <w:fldChar w:fldCharType="separate"/>
          </w:r>
          <w:r>
            <w:rPr>
              <w:rFonts w:ascii="Arial Black" w:hAnsi="Arial Black"/>
              <w:b/>
              <w:noProof/>
              <w:lang w:val="de-DE"/>
            </w:rPr>
            <w:t>dolor</w:t>
          </w:r>
          <w:r>
            <w:rPr>
              <w:rFonts w:ascii="Arial Black" w:hAnsi="Arial Black"/>
              <w:b/>
              <w:lang w:val="de-DE"/>
            </w:rPr>
            <w:fldChar w:fldCharType="end"/>
          </w:r>
        </w:p>
      </w:tc>
    </w:tr>
  </w:tbl>
  <w:p w14:paraId="224EBB4D" w14:textId="77777777" w:rsidR="002E04AA" w:rsidRDefault="002E04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31"/>
    <w:rsid w:val="00110E30"/>
    <w:rsid w:val="00123336"/>
    <w:rsid w:val="001A3153"/>
    <w:rsid w:val="001F4D94"/>
    <w:rsid w:val="0022252F"/>
    <w:rsid w:val="00282C26"/>
    <w:rsid w:val="002D5D3B"/>
    <w:rsid w:val="002E04AA"/>
    <w:rsid w:val="002F107B"/>
    <w:rsid w:val="00301655"/>
    <w:rsid w:val="00354392"/>
    <w:rsid w:val="003E06FD"/>
    <w:rsid w:val="004336E1"/>
    <w:rsid w:val="005E1AB8"/>
    <w:rsid w:val="006003A5"/>
    <w:rsid w:val="00640EDA"/>
    <w:rsid w:val="00691453"/>
    <w:rsid w:val="006B03F1"/>
    <w:rsid w:val="006D2889"/>
    <w:rsid w:val="00791709"/>
    <w:rsid w:val="00824FDC"/>
    <w:rsid w:val="00A16997"/>
    <w:rsid w:val="00A339A9"/>
    <w:rsid w:val="00A40885"/>
    <w:rsid w:val="00AB02A0"/>
    <w:rsid w:val="00AB5D4D"/>
    <w:rsid w:val="00B03B12"/>
    <w:rsid w:val="00B9463E"/>
    <w:rsid w:val="00BA6B31"/>
    <w:rsid w:val="00BC2B38"/>
    <w:rsid w:val="00C22E33"/>
    <w:rsid w:val="00D11073"/>
    <w:rsid w:val="00D84538"/>
    <w:rsid w:val="00DB0CA4"/>
    <w:rsid w:val="00EF3DB1"/>
    <w:rsid w:val="00F479F3"/>
    <w:rsid w:val="00FC4BD3"/>
    <w:rsid w:val="6A6E9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5A3FF"/>
  <w15:docId w15:val="{A8A36B14-3196-4B7E-843C-A4450081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A6B31"/>
    <w:pPr>
      <w:spacing w:after="120"/>
    </w:pPr>
    <w:rPr>
      <w:rFonts w:ascii="Helvetica" w:hAnsi="Helvetica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A6B31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de-CH"/>
    </w:rPr>
  </w:style>
  <w:style w:type="paragraph" w:styleId="berschrift3">
    <w:name w:val="heading 3"/>
    <w:basedOn w:val="Standard"/>
    <w:next w:val="Standard"/>
    <w:link w:val="berschrift3Zchn"/>
    <w:qFormat/>
    <w:rsid w:val="00BA6B31"/>
    <w:pPr>
      <w:keepNext/>
      <w:spacing w:before="240"/>
      <w:outlineLvl w:val="2"/>
    </w:pPr>
    <w:rPr>
      <w:rFonts w:ascii="Arial" w:hAnsi="Arial" w:cs="Arial"/>
      <w:b/>
      <w:bCs/>
      <w:sz w:val="26"/>
      <w:szCs w:val="26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99"/>
    <w:qFormat/>
    <w:rsid w:val="00A40885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de-CH" w:eastAsia="en-US"/>
    </w:rPr>
  </w:style>
  <w:style w:type="character" w:customStyle="1" w:styleId="berschrift1Zchn">
    <w:name w:val="Überschrift 1 Zchn"/>
    <w:basedOn w:val="Absatz-Standardschriftart"/>
    <w:link w:val="berschrift1"/>
    <w:rsid w:val="00BA6B31"/>
    <w:rPr>
      <w:rFonts w:ascii="Arial" w:hAnsi="Arial" w:cs="Arial"/>
      <w:b/>
      <w:bCs/>
      <w:kern w:val="32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A6B31"/>
    <w:rPr>
      <w:rFonts w:ascii="Arial" w:hAnsi="Arial" w:cs="Arial"/>
      <w:b/>
      <w:bCs/>
      <w:sz w:val="26"/>
      <w:szCs w:val="26"/>
      <w:lang w:eastAsia="de-DE"/>
    </w:rPr>
  </w:style>
  <w:style w:type="character" w:styleId="Hyperlink">
    <w:name w:val="Hyperlink"/>
    <w:rsid w:val="00BA6B31"/>
    <w:rPr>
      <w:color w:val="0000FF"/>
      <w:u w:val="single"/>
    </w:rPr>
  </w:style>
  <w:style w:type="paragraph" w:styleId="Kopfzeile">
    <w:name w:val="header"/>
    <w:basedOn w:val="Standard"/>
    <w:link w:val="KopfzeileZchn"/>
    <w:unhideWhenUsed/>
    <w:rsid w:val="00BA6B3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B31"/>
    <w:rPr>
      <w:rFonts w:ascii="Helvetica" w:hAnsi="Helvetica"/>
      <w:sz w:val="22"/>
      <w:lang w:val="de-DE" w:eastAsia="de-DE"/>
    </w:rPr>
  </w:style>
  <w:style w:type="paragraph" w:styleId="Fuzeile">
    <w:name w:val="footer"/>
    <w:basedOn w:val="Standard"/>
    <w:link w:val="FuzeileZchn"/>
    <w:unhideWhenUsed/>
    <w:rsid w:val="00BA6B3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BA6B31"/>
    <w:rPr>
      <w:rFonts w:ascii="Helvetica" w:hAnsi="Helvetica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3B1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3B12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uiPriority w:val="59"/>
    <w:rsid w:val="00110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ZNStammdatenTextArial">
    <w:name w:val="KZN_Stammdaten_Text_Arial"/>
    <w:rsid w:val="00110E30"/>
    <w:pPr>
      <w:spacing w:line="200" w:lineRule="exact"/>
    </w:pPr>
    <w:rPr>
      <w:rFonts w:ascii="Arial" w:eastAsia="Calibri" w:hAnsi="Arial"/>
      <w:sz w:val="16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BAD0C573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Benutzeraccounts</vt:lpstr>
    </vt:vector>
  </TitlesOfParts>
  <Company>GIBU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MERGEFIELDS TEST</dc:title>
  <dc:subject>MERGEFIELDS TEST</dc:subject>
  <dc:creator>Hans Ganz</dc:creator>
  <cp:keywords>Benutzer; Account; Intranet Sek II; Benutzername; Webmail; Email; Moodle; Schulnetz</cp:keywords>
  <cp:lastModifiedBy>John Doe</cp:lastModifiedBy>
  <cp:revision>3</cp:revision>
  <cp:lastPrinted>2013-05-06T08:21:00Z</cp:lastPrinted>
  <dcterms:created xsi:type="dcterms:W3CDTF">2020-06-16T13:27:35Z</dcterms:created>
  <dcterms:modified xsi:type="dcterms:W3CDTF">2020-06-16T13:27:35Z</dcterms:modified>
  <cp:category>Formular</cp:category>
  <cp:contentStatus>Freigegeben</cp:contentStatus>
</cp:coreProperties>
</file>